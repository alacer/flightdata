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A9" w:rsidRPr="00AF7DB3" w:rsidRDefault="004B4A42" w:rsidP="00AF7DB3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DAHS LINK </w:t>
      </w:r>
      <w:r w:rsidR="00AF7DB3" w:rsidRPr="00AF7DB3">
        <w:rPr>
          <w:b/>
        </w:rPr>
        <w:t>FLIGHT OPERATIONS DATA</w:t>
      </w:r>
    </w:p>
    <w:p w:rsidR="00AF7DB3" w:rsidRDefault="00AF7DB3"/>
    <w:p w:rsidR="00AF7DB3" w:rsidRDefault="00722064">
      <w:pPr>
        <w:rPr>
          <w:u w:val="single"/>
        </w:rPr>
      </w:pPr>
      <w:r w:rsidRPr="00722064">
        <w:rPr>
          <w:u w:val="single"/>
        </w:rPr>
        <w:t>Decisions</w:t>
      </w:r>
    </w:p>
    <w:p w:rsidR="00722064" w:rsidRDefault="00722064"/>
    <w:p w:rsidR="00F965A0" w:rsidRDefault="00F965A0" w:rsidP="003C6D45">
      <w:pPr>
        <w:pStyle w:val="ListParagraph"/>
        <w:numPr>
          <w:ilvl w:val="0"/>
          <w:numId w:val="4"/>
        </w:numPr>
      </w:pPr>
      <w:r>
        <w:t>How to handle different sample rates. Is the current approach workable?</w:t>
      </w:r>
    </w:p>
    <w:p w:rsidR="00722064" w:rsidRDefault="00722064" w:rsidP="003C6D45">
      <w:pPr>
        <w:pStyle w:val="ListParagraph"/>
        <w:numPr>
          <w:ilvl w:val="0"/>
          <w:numId w:val="4"/>
        </w:numPr>
      </w:pPr>
      <w:r>
        <w:t xml:space="preserve">Is the data from all </w:t>
      </w:r>
      <w:r w:rsidR="003C6D45">
        <w:t>aircraft necessary? If no, what aircraft do we need.</w:t>
      </w:r>
    </w:p>
    <w:p w:rsidR="00F965A0" w:rsidRDefault="00B84A4E" w:rsidP="003C6D45">
      <w:pPr>
        <w:pStyle w:val="ListParagraph"/>
        <w:numPr>
          <w:ilvl w:val="0"/>
          <w:numId w:val="4"/>
        </w:numPr>
      </w:pPr>
      <w:r>
        <w:t xml:space="preserve">Too much data to process </w:t>
      </w:r>
      <w:r w:rsidR="00F965A0">
        <w:t xml:space="preserve">with R </w:t>
      </w:r>
      <w:r>
        <w:t>on a single computer</w:t>
      </w:r>
      <w:r w:rsidR="00F965A0">
        <w:t xml:space="preserve">. </w:t>
      </w:r>
    </w:p>
    <w:p w:rsidR="00F965A0" w:rsidRDefault="00F965A0" w:rsidP="00C67B1E">
      <w:pPr>
        <w:pStyle w:val="ListParagraph"/>
        <w:numPr>
          <w:ilvl w:val="1"/>
          <w:numId w:val="4"/>
        </w:numPr>
        <w:ind w:left="720"/>
      </w:pPr>
      <w:r>
        <w:t xml:space="preserve">We </w:t>
      </w:r>
      <w:r w:rsidR="00B84A4E">
        <w:t xml:space="preserve">could rent a machine on Amazon </w:t>
      </w:r>
      <w:r>
        <w:t xml:space="preserve">with hundreds of GB of RAM, but R can only use a single core. </w:t>
      </w:r>
      <w:r w:rsidR="005D7294">
        <w:t xml:space="preserve"> </w:t>
      </w:r>
      <w:r>
        <w:t>Here are some options…</w:t>
      </w:r>
    </w:p>
    <w:p w:rsidR="005D7294" w:rsidRDefault="005D7294" w:rsidP="00C67B1E">
      <w:pPr>
        <w:pStyle w:val="ListParagraph"/>
        <w:numPr>
          <w:ilvl w:val="1"/>
          <w:numId w:val="4"/>
        </w:num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4015"/>
        <w:gridCol w:w="4683"/>
      </w:tblGrid>
      <w:tr w:rsidR="00F965A0" w:rsidTr="00D74500">
        <w:trPr>
          <w:cantSplit/>
          <w:tblHeader/>
        </w:trPr>
        <w:tc>
          <w:tcPr>
            <w:tcW w:w="0" w:type="auto"/>
            <w:shd w:val="clear" w:color="auto" w:fill="FBE4D5" w:themeFill="accent2" w:themeFillTint="33"/>
          </w:tcPr>
          <w:p w:rsidR="00F965A0" w:rsidRPr="00D74500" w:rsidRDefault="00F965A0" w:rsidP="005D7294">
            <w:pPr>
              <w:rPr>
                <w:b/>
                <w:sz w:val="20"/>
              </w:rPr>
            </w:pPr>
            <w:r w:rsidRPr="00D74500">
              <w:rPr>
                <w:b/>
                <w:sz w:val="20"/>
              </w:rPr>
              <w:t>Option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F965A0" w:rsidRPr="00D74500" w:rsidRDefault="00F965A0" w:rsidP="005D7294">
            <w:pPr>
              <w:rPr>
                <w:b/>
                <w:sz w:val="20"/>
              </w:rPr>
            </w:pPr>
            <w:r w:rsidRPr="00D74500">
              <w:rPr>
                <w:b/>
                <w:sz w:val="20"/>
              </w:rPr>
              <w:t>Pros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F965A0" w:rsidRPr="00D74500" w:rsidRDefault="00F965A0" w:rsidP="005D7294">
            <w:pPr>
              <w:rPr>
                <w:b/>
                <w:sz w:val="20"/>
              </w:rPr>
            </w:pPr>
            <w:r w:rsidRPr="00D74500">
              <w:rPr>
                <w:b/>
                <w:sz w:val="20"/>
              </w:rPr>
              <w:t>Cons</w:t>
            </w:r>
          </w:p>
        </w:tc>
      </w:tr>
      <w:tr w:rsidR="00F965A0" w:rsidTr="00D74500">
        <w:tc>
          <w:tcPr>
            <w:tcW w:w="0" w:type="auto"/>
          </w:tcPr>
          <w:p w:rsidR="00F965A0" w:rsidRPr="00D74500" w:rsidRDefault="00F965A0" w:rsidP="005D7294">
            <w:pPr>
              <w:rPr>
                <w:sz w:val="20"/>
              </w:rPr>
            </w:pPr>
            <w:r w:rsidRPr="00D74500">
              <w:rPr>
                <w:sz w:val="20"/>
              </w:rPr>
              <w:t>Subsample!</w:t>
            </w:r>
          </w:p>
        </w:tc>
        <w:tc>
          <w:tcPr>
            <w:tcW w:w="0" w:type="auto"/>
          </w:tcPr>
          <w:p w:rsidR="00F965A0" w:rsidRPr="00D74500" w:rsidRDefault="00F965A0" w:rsidP="005D7294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D74500">
              <w:rPr>
                <w:sz w:val="20"/>
              </w:rPr>
              <w:t>Cheap – no special hardware required</w:t>
            </w:r>
          </w:p>
          <w:p w:rsidR="00F965A0" w:rsidRPr="00D74500" w:rsidRDefault="00F965A0" w:rsidP="005D7294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D74500">
              <w:rPr>
                <w:sz w:val="20"/>
              </w:rPr>
              <w:t>Easy – no special knowledge required</w:t>
            </w:r>
          </w:p>
          <w:p w:rsidR="00F965A0" w:rsidRPr="00D74500" w:rsidRDefault="00F965A0" w:rsidP="005D7294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D74500">
              <w:rPr>
                <w:sz w:val="20"/>
              </w:rPr>
              <w:t xml:space="preserve">Has not been proven to not work </w:t>
            </w:r>
            <w:r w:rsidR="005D7294" w:rsidRPr="00D74500">
              <w:rPr>
                <w:sz w:val="20"/>
              </w:rPr>
              <w:t>– There</w:t>
            </w:r>
            <w:r w:rsidRPr="00D74500">
              <w:rPr>
                <w:sz w:val="20"/>
              </w:rPr>
              <w:t xml:space="preserve"> is no evidence that will miss an anomaly if the analysis is done on a subsample of the data.</w:t>
            </w:r>
          </w:p>
          <w:p w:rsidR="00F965A0" w:rsidRPr="00D74500" w:rsidRDefault="00F965A0" w:rsidP="005D7294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D74500">
              <w:rPr>
                <w:sz w:val="20"/>
              </w:rPr>
              <w:t xml:space="preserve">Fast – If </w:t>
            </w:r>
            <w:r w:rsidR="00CB4AD0" w:rsidRPr="00D74500">
              <w:rPr>
                <w:sz w:val="20"/>
              </w:rPr>
              <w:t>the analysis runs too slowly, decrease sample size</w:t>
            </w:r>
          </w:p>
          <w:p w:rsidR="00CB4AD0" w:rsidRPr="00D74500" w:rsidRDefault="00CB4AD0" w:rsidP="005D7294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D74500">
              <w:rPr>
                <w:sz w:val="20"/>
              </w:rPr>
              <w:t>Local – analysis can be done on personal computers/laptop</w:t>
            </w:r>
          </w:p>
          <w:p w:rsidR="00F965A0" w:rsidRPr="00D74500" w:rsidRDefault="00F965A0" w:rsidP="005D7294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F965A0" w:rsidRDefault="00F965A0" w:rsidP="005D7294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 w:rsidRPr="00D74500">
              <w:rPr>
                <w:sz w:val="20"/>
              </w:rPr>
              <w:t>Might miss some information that indicates an anomaly</w:t>
            </w:r>
          </w:p>
          <w:p w:rsidR="00D74500" w:rsidRPr="00D74500" w:rsidRDefault="00D74500" w:rsidP="005D7294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Need to design good sampling strategy</w:t>
            </w:r>
          </w:p>
        </w:tc>
      </w:tr>
      <w:tr w:rsidR="00F965A0" w:rsidTr="00D74500">
        <w:tc>
          <w:tcPr>
            <w:tcW w:w="0" w:type="auto"/>
          </w:tcPr>
          <w:p w:rsidR="00F965A0" w:rsidRPr="00D74500" w:rsidRDefault="00217765" w:rsidP="005D7294">
            <w:pPr>
              <w:rPr>
                <w:sz w:val="20"/>
              </w:rPr>
            </w:pPr>
            <w:r w:rsidRPr="00D74500">
              <w:rPr>
                <w:sz w:val="20"/>
              </w:rPr>
              <w:t xml:space="preserve">Elastic </w:t>
            </w:r>
            <w:r w:rsidR="00F965A0" w:rsidRPr="00D74500">
              <w:rPr>
                <w:sz w:val="20"/>
              </w:rPr>
              <w:t>Map/Reduce</w:t>
            </w:r>
          </w:p>
        </w:tc>
        <w:tc>
          <w:tcPr>
            <w:tcW w:w="0" w:type="auto"/>
          </w:tcPr>
          <w:p w:rsidR="00F965A0" w:rsidRPr="00D74500" w:rsidRDefault="00F965A0" w:rsidP="005D7294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D74500">
              <w:rPr>
                <w:sz w:val="20"/>
              </w:rPr>
              <w:t xml:space="preserve">Well understood – map/reduce is a course-grained way to distribute work to many nodes. </w:t>
            </w:r>
          </w:p>
          <w:p w:rsidR="00F965A0" w:rsidRPr="00D74500" w:rsidRDefault="00F965A0" w:rsidP="005D7294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D74500">
              <w:rPr>
                <w:sz w:val="20"/>
              </w:rPr>
              <w:t>Big data - handles large files data well</w:t>
            </w:r>
          </w:p>
          <w:p w:rsidR="00CB4AD0" w:rsidRPr="00D74500" w:rsidRDefault="00CB4AD0" w:rsidP="005D7294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D74500">
              <w:rPr>
                <w:sz w:val="20"/>
              </w:rPr>
              <w:t>Analysis that takes a single pass through the data (e.g. sum, average, count) works well.</w:t>
            </w:r>
          </w:p>
        </w:tc>
        <w:tc>
          <w:tcPr>
            <w:tcW w:w="0" w:type="auto"/>
          </w:tcPr>
          <w:p w:rsidR="00F965A0" w:rsidRPr="00D74500" w:rsidRDefault="00F965A0" w:rsidP="005D7294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D74500">
              <w:rPr>
                <w:sz w:val="20"/>
              </w:rPr>
              <w:t>Expensive – Any AWS solution means creating a cluster and paying by the hour. Impractical to turn machines on and off dynamically because we restarted invokes a 1 hour charge for the machine</w:t>
            </w:r>
          </w:p>
          <w:p w:rsidR="00F965A0" w:rsidRPr="00D74500" w:rsidRDefault="00F965A0" w:rsidP="005D7294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D74500">
              <w:rPr>
                <w:sz w:val="20"/>
              </w:rPr>
              <w:t xml:space="preserve"> </w:t>
            </w:r>
            <w:r w:rsidR="00CB4AD0" w:rsidRPr="00D74500">
              <w:rPr>
                <w:sz w:val="20"/>
              </w:rPr>
              <w:t>Hard – New skills needed to work with HDFS and map/reduce</w:t>
            </w:r>
          </w:p>
          <w:p w:rsidR="00CB4AD0" w:rsidRPr="00D74500" w:rsidRDefault="00CB4AD0" w:rsidP="005D7294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D74500">
              <w:rPr>
                <w:sz w:val="20"/>
              </w:rPr>
              <w:t xml:space="preserve">Limited flexibility – map/reduce paradigm works well when data records or independent of one-another. Graph problems, or problems that require random access to the data do not map/reduce paradigm. </w:t>
            </w:r>
          </w:p>
          <w:p w:rsidR="00CB4AD0" w:rsidRPr="00D74500" w:rsidRDefault="00CB4AD0" w:rsidP="005D7294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D74500">
              <w:rPr>
                <w:sz w:val="20"/>
              </w:rPr>
              <w:t>Not local – PCs and laptop only provide SSH access to the platform that does the work.</w:t>
            </w:r>
          </w:p>
          <w:p w:rsidR="00217765" w:rsidRPr="00D74500" w:rsidRDefault="00217765" w:rsidP="005D7294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D74500">
              <w:rPr>
                <w:sz w:val="20"/>
              </w:rPr>
              <w:t>Time – Hadoop will get the job done, but job time is measured in hours or days.</w:t>
            </w:r>
          </w:p>
        </w:tc>
      </w:tr>
      <w:tr w:rsidR="00217765" w:rsidTr="00D74500">
        <w:tc>
          <w:tcPr>
            <w:tcW w:w="0" w:type="auto"/>
          </w:tcPr>
          <w:p w:rsidR="00217765" w:rsidRPr="00D74500" w:rsidRDefault="00217765" w:rsidP="005D7294">
            <w:pPr>
              <w:rPr>
                <w:sz w:val="20"/>
              </w:rPr>
            </w:pPr>
            <w:r w:rsidRPr="00D74500">
              <w:rPr>
                <w:sz w:val="20"/>
              </w:rPr>
              <w:t>H2O</w:t>
            </w:r>
          </w:p>
        </w:tc>
        <w:tc>
          <w:tcPr>
            <w:tcW w:w="0" w:type="auto"/>
          </w:tcPr>
          <w:p w:rsidR="00217765" w:rsidRPr="00D74500" w:rsidRDefault="00217765" w:rsidP="005D7294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D74500">
              <w:rPr>
                <w:sz w:val="20"/>
              </w:rPr>
              <w:t>Point-and-click easy.</w:t>
            </w:r>
          </w:p>
          <w:p w:rsidR="00217765" w:rsidRPr="00D74500" w:rsidRDefault="00217765" w:rsidP="005D7294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D74500">
              <w:rPr>
                <w:sz w:val="20"/>
              </w:rPr>
              <w:t>Front-end R interfaces to H2o running in the cloud</w:t>
            </w:r>
          </w:p>
          <w:p w:rsidR="004943A3" w:rsidRPr="00D74500" w:rsidRDefault="004943A3" w:rsidP="005D7294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 w:rsidRPr="00D74500">
              <w:rPr>
                <w:sz w:val="20"/>
              </w:rPr>
              <w:t>Easy to spin up an h2o cluster in EC2</w:t>
            </w:r>
          </w:p>
        </w:tc>
        <w:tc>
          <w:tcPr>
            <w:tcW w:w="0" w:type="auto"/>
          </w:tcPr>
          <w:p w:rsidR="00217765" w:rsidRPr="00D74500" w:rsidRDefault="00217765" w:rsidP="005D7294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D74500">
              <w:rPr>
                <w:sz w:val="20"/>
              </w:rPr>
              <w:t>Expensive for the same reason as Elastic Map Reduce</w:t>
            </w:r>
          </w:p>
          <w:p w:rsidR="00217765" w:rsidRPr="00D74500" w:rsidRDefault="00217765" w:rsidP="005D7294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D74500">
              <w:rPr>
                <w:sz w:val="20"/>
              </w:rPr>
              <w:t>Time – H2o is fast, time is still proportional to the size of the data.</w:t>
            </w:r>
          </w:p>
          <w:p w:rsidR="00217765" w:rsidRPr="00D74500" w:rsidRDefault="00217765" w:rsidP="005D7294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D74500">
              <w:rPr>
                <w:sz w:val="20"/>
              </w:rPr>
              <w:t>Limited flexibility – h2o comes bundled with a few nice modeling techniques, but outside of that you have to write your own in Java.  Time consuming to acquire these skills</w:t>
            </w:r>
          </w:p>
          <w:p w:rsidR="00217765" w:rsidRPr="00D74500" w:rsidRDefault="004943A3" w:rsidP="005D7294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  <w:r w:rsidRPr="00D74500">
              <w:rPr>
                <w:sz w:val="20"/>
              </w:rPr>
              <w:t>Lock-in – Any analysis done in h2o stays in h2o. Even more true for any custom Java code</w:t>
            </w:r>
          </w:p>
        </w:tc>
      </w:tr>
      <w:tr w:rsidR="00217765" w:rsidTr="00D74500">
        <w:tc>
          <w:tcPr>
            <w:tcW w:w="0" w:type="auto"/>
          </w:tcPr>
          <w:p w:rsidR="00217765" w:rsidRPr="00D74500" w:rsidRDefault="004943A3" w:rsidP="005D7294">
            <w:pPr>
              <w:rPr>
                <w:sz w:val="20"/>
              </w:rPr>
            </w:pPr>
            <w:r w:rsidRPr="00D74500">
              <w:rPr>
                <w:sz w:val="20"/>
              </w:rPr>
              <w:lastRenderedPageBreak/>
              <w:t>Revolution Analytics</w:t>
            </w:r>
          </w:p>
        </w:tc>
        <w:tc>
          <w:tcPr>
            <w:tcW w:w="0" w:type="auto"/>
          </w:tcPr>
          <w:p w:rsidR="00217765" w:rsidRPr="00D74500" w:rsidRDefault="004943A3" w:rsidP="005D7294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D74500">
              <w:rPr>
                <w:sz w:val="20"/>
              </w:rPr>
              <w:t>R is the front-end</w:t>
            </w:r>
          </w:p>
        </w:tc>
        <w:tc>
          <w:tcPr>
            <w:tcW w:w="0" w:type="auto"/>
          </w:tcPr>
          <w:p w:rsidR="00217765" w:rsidRPr="00D74500" w:rsidRDefault="004943A3" w:rsidP="005D7294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D74500">
              <w:rPr>
                <w:sz w:val="20"/>
              </w:rPr>
              <w:t>Expensive for same reason as EMR</w:t>
            </w:r>
          </w:p>
          <w:p w:rsidR="004943A3" w:rsidRPr="00D74500" w:rsidRDefault="004943A3" w:rsidP="005D7294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D74500">
              <w:rPr>
                <w:sz w:val="20"/>
              </w:rPr>
              <w:t>Could be an expensive license because it is a proprietary product.</w:t>
            </w:r>
          </w:p>
          <w:p w:rsidR="00D74500" w:rsidRPr="00D74500" w:rsidRDefault="00D74500" w:rsidP="005D7294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D74500">
              <w:rPr>
                <w:sz w:val="20"/>
              </w:rPr>
              <w:t>I do not know anything about the product.</w:t>
            </w:r>
          </w:p>
          <w:p w:rsidR="00D74500" w:rsidRPr="00D74500" w:rsidRDefault="00D74500" w:rsidP="005D7294">
            <w:pPr>
              <w:pStyle w:val="ListParagraph"/>
              <w:numPr>
                <w:ilvl w:val="0"/>
                <w:numId w:val="9"/>
              </w:numPr>
              <w:rPr>
                <w:sz w:val="20"/>
              </w:rPr>
            </w:pPr>
            <w:r w:rsidRPr="00D74500">
              <w:rPr>
                <w:sz w:val="20"/>
              </w:rPr>
              <w:t>Vendor lock-in potential</w:t>
            </w:r>
          </w:p>
        </w:tc>
      </w:tr>
    </w:tbl>
    <w:p w:rsidR="00F965A0" w:rsidRDefault="00F965A0" w:rsidP="00A5104A"/>
    <w:sectPr w:rsidR="00F965A0" w:rsidSect="004B4A42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1D6" w:rsidRDefault="007621D6" w:rsidP="00D74500">
      <w:r>
        <w:separator/>
      </w:r>
    </w:p>
  </w:endnote>
  <w:endnote w:type="continuationSeparator" w:id="0">
    <w:p w:rsidR="007621D6" w:rsidRDefault="007621D6" w:rsidP="00D74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04916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500" w:rsidRDefault="00D7450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0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4500" w:rsidRDefault="00D745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1D6" w:rsidRDefault="007621D6" w:rsidP="00D74500">
      <w:r>
        <w:separator/>
      </w:r>
    </w:p>
  </w:footnote>
  <w:footnote w:type="continuationSeparator" w:id="0">
    <w:p w:rsidR="007621D6" w:rsidRDefault="007621D6" w:rsidP="00D74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32EB"/>
    <w:multiLevelType w:val="hybridMultilevel"/>
    <w:tmpl w:val="42F08294"/>
    <w:lvl w:ilvl="0" w:tplc="E4729D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B7DF0"/>
    <w:multiLevelType w:val="hybridMultilevel"/>
    <w:tmpl w:val="678C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C0D26"/>
    <w:multiLevelType w:val="hybridMultilevel"/>
    <w:tmpl w:val="5554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D235E"/>
    <w:multiLevelType w:val="hybridMultilevel"/>
    <w:tmpl w:val="23F4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371D6"/>
    <w:multiLevelType w:val="hybridMultilevel"/>
    <w:tmpl w:val="C67A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74C94"/>
    <w:multiLevelType w:val="hybridMultilevel"/>
    <w:tmpl w:val="3BEC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C7928"/>
    <w:multiLevelType w:val="hybridMultilevel"/>
    <w:tmpl w:val="847E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F0453"/>
    <w:multiLevelType w:val="hybridMultilevel"/>
    <w:tmpl w:val="E74A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B3"/>
    <w:rsid w:val="00114F92"/>
    <w:rsid w:val="00217765"/>
    <w:rsid w:val="002C1A5A"/>
    <w:rsid w:val="003C6D45"/>
    <w:rsid w:val="00475005"/>
    <w:rsid w:val="004943A3"/>
    <w:rsid w:val="00495FAD"/>
    <w:rsid w:val="004B4A42"/>
    <w:rsid w:val="005D7294"/>
    <w:rsid w:val="006A0E51"/>
    <w:rsid w:val="006E36F9"/>
    <w:rsid w:val="00722064"/>
    <w:rsid w:val="007621D6"/>
    <w:rsid w:val="00A5104A"/>
    <w:rsid w:val="00AA7EA9"/>
    <w:rsid w:val="00AF7DB3"/>
    <w:rsid w:val="00B84A4E"/>
    <w:rsid w:val="00C0744F"/>
    <w:rsid w:val="00CB4AD0"/>
    <w:rsid w:val="00D74500"/>
    <w:rsid w:val="00E04808"/>
    <w:rsid w:val="00F9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5B55E-0936-4640-B848-41ADD039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DB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9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45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500"/>
  </w:style>
  <w:style w:type="paragraph" w:styleId="Footer">
    <w:name w:val="footer"/>
    <w:basedOn w:val="Normal"/>
    <w:link w:val="FooterChar"/>
    <w:uiPriority w:val="99"/>
    <w:unhideWhenUsed/>
    <w:rsid w:val="00D745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126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Hoffer</dc:creator>
  <cp:keywords/>
  <dc:description/>
  <cp:lastModifiedBy>Live User</cp:lastModifiedBy>
  <cp:revision>7</cp:revision>
  <dcterms:created xsi:type="dcterms:W3CDTF">2014-10-14T16:50:00Z</dcterms:created>
  <dcterms:modified xsi:type="dcterms:W3CDTF">2014-10-20T18:48:00Z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